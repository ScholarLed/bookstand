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E774E" w14:textId="3C0C2B8D" w:rsidR="000056AF" w:rsidRPr="00A11FC2" w:rsidRDefault="00377015" w:rsidP="00FA4546">
      <w:pPr>
        <w:spacing w:line="276" w:lineRule="auto"/>
        <w:jc w:val="center"/>
        <w:rPr>
          <w:rFonts w:ascii="Libre Franklin" w:hAnsi="Libre Franklin"/>
          <w:sz w:val="28"/>
          <w:szCs w:val="28"/>
          <w:lang w:val="en-US"/>
        </w:rPr>
      </w:pPr>
      <w:r>
        <w:rPr>
          <w:rFonts w:ascii="Libre Franklin" w:hAnsi="Libre Franklin"/>
          <w:sz w:val="28"/>
          <w:szCs w:val="28"/>
          <w:lang w:val="en-US"/>
        </w:rPr>
        <w:t>Name of your press</w:t>
      </w:r>
    </w:p>
    <w:p w14:paraId="0703BCA3" w14:textId="77777777" w:rsidR="00FA4546" w:rsidRPr="00A11FC2" w:rsidRDefault="00FA4546" w:rsidP="00FA4546">
      <w:pPr>
        <w:spacing w:line="276" w:lineRule="auto"/>
        <w:jc w:val="center"/>
        <w:rPr>
          <w:rFonts w:ascii="Libre Franklin SemiBold" w:hAnsi="Libre Franklin SemiBold"/>
          <w:b/>
          <w:sz w:val="60"/>
          <w:szCs w:val="60"/>
          <w:lang w:val="en-US"/>
        </w:rPr>
      </w:pPr>
      <w:r w:rsidRPr="00A11FC2">
        <w:rPr>
          <w:rFonts w:ascii="Libre Franklin SemiBold" w:hAnsi="Libre Franklin SemiBold"/>
          <w:b/>
          <w:sz w:val="60"/>
          <w:szCs w:val="60"/>
          <w:lang w:val="en-US"/>
        </w:rPr>
        <w:t>EVENTS</w:t>
      </w:r>
    </w:p>
    <w:p w14:paraId="35686FC3" w14:textId="77777777" w:rsidR="00FA4546" w:rsidRPr="00A11FC2" w:rsidRDefault="00FA4546" w:rsidP="00FA4546">
      <w:pPr>
        <w:spacing w:line="360" w:lineRule="auto"/>
        <w:jc w:val="center"/>
        <w:rPr>
          <w:rFonts w:ascii="Libre Franklin" w:hAnsi="Libre Franklin"/>
          <w:b/>
          <w:sz w:val="60"/>
          <w:szCs w:val="60"/>
          <w:lang w:val="en-US"/>
        </w:rPr>
      </w:pPr>
    </w:p>
    <w:p w14:paraId="02946EAD" w14:textId="6268DFCD" w:rsidR="00FA4546" w:rsidRPr="00FA4546" w:rsidRDefault="00377015" w:rsidP="00FA4546">
      <w:pPr>
        <w:pStyle w:val="NAME"/>
        <w:spacing w:line="240" w:lineRule="auto"/>
        <w:ind w:right="283"/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</w:pPr>
      <w:r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>Date</w:t>
      </w:r>
      <w:r w:rsidR="00FA4546" w:rsidRPr="00FA4546"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 xml:space="preserve">, </w:t>
      </w:r>
      <w:r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>time</w:t>
      </w:r>
    </w:p>
    <w:p w14:paraId="1366865E" w14:textId="1853B64C" w:rsidR="00FA4546" w:rsidRPr="00FA4546" w:rsidRDefault="00377015" w:rsidP="00FA4546">
      <w:pPr>
        <w:rPr>
          <w:rFonts w:ascii="Libre Franklin Medium" w:hAnsi="Libre Franklin Medium" w:cs="LibreFranklin-Medium"/>
          <w:bCs/>
          <w:lang w:val="en-US"/>
        </w:rPr>
      </w:pPr>
      <w:r>
        <w:rPr>
          <w:rFonts w:ascii="Libre Franklin Medium" w:hAnsi="Libre Franklin Medium" w:cs="LibreFranklin-Medium"/>
          <w:bCs/>
          <w:lang w:val="en-US"/>
        </w:rPr>
        <w:t>Location</w:t>
      </w:r>
      <w:r w:rsidR="00FA4546" w:rsidRPr="00FA4546">
        <w:rPr>
          <w:rFonts w:ascii="Libre Franklin Medium" w:hAnsi="Libre Franklin Medium" w:cs="LibreFranklin-Medium"/>
          <w:bCs/>
          <w:lang w:val="en-US"/>
        </w:rPr>
        <w:t>.</w:t>
      </w:r>
    </w:p>
    <w:p w14:paraId="54B2D755" w14:textId="07564EE1" w:rsidR="00FA4546" w:rsidRPr="00FA4546" w:rsidRDefault="00377015" w:rsidP="00FA4546">
      <w:pPr>
        <w:pStyle w:val="NAME"/>
        <w:spacing w:line="240" w:lineRule="auto"/>
        <w:ind w:left="28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Title of your event</w:t>
      </w:r>
    </w:p>
    <w:p w14:paraId="6BFBC054" w14:textId="4C2FF924" w:rsidR="00FA4546" w:rsidRPr="00FA4546" w:rsidRDefault="00377015" w:rsidP="00FA4546">
      <w:pPr>
        <w:pStyle w:val="NAME"/>
        <w:spacing w:line="240" w:lineRule="auto"/>
        <w:ind w:left="283"/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</w:pP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 1</w:t>
      </w:r>
      <w:r w:rsidR="00FA4546"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="00FA4546"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), 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 2</w:t>
      </w:r>
      <w:r w:rsidR="00FA4546"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="00FA4546"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), 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Author/Speaker3</w:t>
      </w:r>
      <w:r w:rsidR="00FA4546"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="00FA4546"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)</w:t>
      </w:r>
    </w:p>
    <w:p w14:paraId="340E384C" w14:textId="77777777" w:rsidR="00FA4546" w:rsidRDefault="00FA4546" w:rsidP="00FA4546">
      <w:pPr>
        <w:pStyle w:val="NAME"/>
        <w:spacing w:line="480" w:lineRule="auto"/>
        <w:ind w:left="283"/>
        <w:rPr>
          <w:rFonts w:ascii="LibreFranklin-Medium" w:hAnsi="LibreFranklin-Medium" w:cs="LibreFranklin-Medium"/>
          <w:b w:val="0"/>
          <w:bCs w:val="0"/>
          <w:sz w:val="28"/>
          <w:szCs w:val="28"/>
          <w:lang w:val="en-US"/>
        </w:rPr>
      </w:pPr>
    </w:p>
    <w:p w14:paraId="648E17CB" w14:textId="77777777" w:rsidR="00377015" w:rsidRPr="00FA4546" w:rsidRDefault="00377015" w:rsidP="00377015">
      <w:pPr>
        <w:pStyle w:val="NAME"/>
        <w:spacing w:line="240" w:lineRule="auto"/>
        <w:ind w:right="283"/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</w:pPr>
      <w:r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>Date</w:t>
      </w:r>
      <w:r w:rsidRPr="00FA4546"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 xml:space="preserve">, </w:t>
      </w:r>
      <w:r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>time</w:t>
      </w:r>
    </w:p>
    <w:p w14:paraId="3A33A54E" w14:textId="77777777" w:rsidR="00377015" w:rsidRPr="00FA4546" w:rsidRDefault="00377015" w:rsidP="00377015">
      <w:pPr>
        <w:rPr>
          <w:rFonts w:ascii="Libre Franklin Medium" w:hAnsi="Libre Franklin Medium" w:cs="LibreFranklin-Medium"/>
          <w:bCs/>
          <w:lang w:val="en-US"/>
        </w:rPr>
      </w:pPr>
      <w:r>
        <w:rPr>
          <w:rFonts w:ascii="Libre Franklin Medium" w:hAnsi="Libre Franklin Medium" w:cs="LibreFranklin-Medium"/>
          <w:bCs/>
          <w:lang w:val="en-US"/>
        </w:rPr>
        <w:t>Location</w:t>
      </w:r>
      <w:r w:rsidRPr="00FA4546">
        <w:rPr>
          <w:rFonts w:ascii="Libre Franklin Medium" w:hAnsi="Libre Franklin Medium" w:cs="LibreFranklin-Medium"/>
          <w:bCs/>
          <w:lang w:val="en-US"/>
        </w:rPr>
        <w:t>.</w:t>
      </w:r>
    </w:p>
    <w:p w14:paraId="6A598404" w14:textId="77777777" w:rsidR="00377015" w:rsidRPr="00FA4546" w:rsidRDefault="00377015" w:rsidP="00377015">
      <w:pPr>
        <w:pStyle w:val="NAME"/>
        <w:spacing w:line="240" w:lineRule="auto"/>
        <w:ind w:left="28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Title of your event</w:t>
      </w:r>
    </w:p>
    <w:p w14:paraId="072A6FC3" w14:textId="77777777" w:rsidR="00377015" w:rsidRPr="00FA4546" w:rsidRDefault="00377015" w:rsidP="00377015">
      <w:pPr>
        <w:pStyle w:val="NAME"/>
        <w:spacing w:line="240" w:lineRule="auto"/>
        <w:ind w:left="283"/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</w:pP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 1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), 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 2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), 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Author/Speaker3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)</w:t>
      </w:r>
    </w:p>
    <w:p w14:paraId="2AC4846A" w14:textId="77777777" w:rsidR="00FA4546" w:rsidRDefault="00FA4546" w:rsidP="00FA4546">
      <w:pPr>
        <w:pStyle w:val="NAME"/>
        <w:spacing w:line="480" w:lineRule="auto"/>
        <w:rPr>
          <w:rFonts w:ascii="LibreFranklin-Medium" w:hAnsi="LibreFranklin-Medium" w:cs="LibreFranklin-Medium"/>
          <w:b w:val="0"/>
          <w:bCs w:val="0"/>
          <w:sz w:val="28"/>
          <w:szCs w:val="28"/>
          <w:lang w:val="en-US"/>
        </w:rPr>
      </w:pPr>
    </w:p>
    <w:p w14:paraId="1D47CA4C" w14:textId="77777777" w:rsidR="00377015" w:rsidRPr="00FA4546" w:rsidRDefault="00377015" w:rsidP="00377015">
      <w:pPr>
        <w:pStyle w:val="NAME"/>
        <w:spacing w:line="240" w:lineRule="auto"/>
        <w:ind w:right="283"/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</w:pPr>
      <w:r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>Date</w:t>
      </w:r>
      <w:r w:rsidRPr="00FA4546"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 xml:space="preserve">, </w:t>
      </w:r>
      <w:r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>time</w:t>
      </w:r>
    </w:p>
    <w:p w14:paraId="662892B5" w14:textId="77777777" w:rsidR="00377015" w:rsidRPr="00FA4546" w:rsidRDefault="00377015" w:rsidP="00377015">
      <w:pPr>
        <w:rPr>
          <w:rFonts w:ascii="Libre Franklin Medium" w:hAnsi="Libre Franklin Medium" w:cs="LibreFranklin-Medium"/>
          <w:bCs/>
          <w:lang w:val="en-US"/>
        </w:rPr>
      </w:pPr>
      <w:r>
        <w:rPr>
          <w:rFonts w:ascii="Libre Franklin Medium" w:hAnsi="Libre Franklin Medium" w:cs="LibreFranklin-Medium"/>
          <w:bCs/>
          <w:lang w:val="en-US"/>
        </w:rPr>
        <w:t>Location</w:t>
      </w:r>
      <w:r w:rsidRPr="00FA4546">
        <w:rPr>
          <w:rFonts w:ascii="Libre Franklin Medium" w:hAnsi="Libre Franklin Medium" w:cs="LibreFranklin-Medium"/>
          <w:bCs/>
          <w:lang w:val="en-US"/>
        </w:rPr>
        <w:t>.</w:t>
      </w:r>
    </w:p>
    <w:p w14:paraId="3D91266F" w14:textId="77777777" w:rsidR="00377015" w:rsidRPr="00FA4546" w:rsidRDefault="00377015" w:rsidP="00377015">
      <w:pPr>
        <w:pStyle w:val="NAME"/>
        <w:spacing w:line="240" w:lineRule="auto"/>
        <w:ind w:left="28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Title of your event</w:t>
      </w:r>
    </w:p>
    <w:p w14:paraId="047C53C2" w14:textId="77777777" w:rsidR="00377015" w:rsidRPr="00FA4546" w:rsidRDefault="00377015" w:rsidP="00377015">
      <w:pPr>
        <w:pStyle w:val="NAME"/>
        <w:spacing w:line="240" w:lineRule="auto"/>
        <w:ind w:left="283"/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</w:pP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 1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), 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 2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), 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Author/Speaker3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)</w:t>
      </w:r>
    </w:p>
    <w:p w14:paraId="236B42F4" w14:textId="77777777" w:rsidR="00FA4546" w:rsidRDefault="00FA4546" w:rsidP="00FA4546">
      <w:pPr>
        <w:pStyle w:val="NAME"/>
        <w:spacing w:line="480" w:lineRule="auto"/>
        <w:ind w:left="283"/>
        <w:rPr>
          <w:rFonts w:ascii="LibreFranklin-Medium" w:hAnsi="LibreFranklin-Medium" w:cs="LibreFranklin-Medium"/>
          <w:b w:val="0"/>
          <w:bCs w:val="0"/>
          <w:sz w:val="28"/>
          <w:szCs w:val="28"/>
          <w:lang w:val="en-US"/>
        </w:rPr>
      </w:pPr>
    </w:p>
    <w:p w14:paraId="30A5EE61" w14:textId="77777777" w:rsidR="00377015" w:rsidRPr="00FA4546" w:rsidRDefault="00377015" w:rsidP="00377015">
      <w:pPr>
        <w:pStyle w:val="NAME"/>
        <w:spacing w:line="240" w:lineRule="auto"/>
        <w:ind w:right="283"/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</w:pPr>
      <w:r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>Date</w:t>
      </w:r>
      <w:r w:rsidRPr="00FA4546"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 xml:space="preserve">, </w:t>
      </w:r>
      <w:r>
        <w:rPr>
          <w:rFonts w:ascii="Libre Franklin Medium" w:hAnsi="Libre Franklin Medium" w:cs="LibreFranklin-Medium"/>
          <w:b w:val="0"/>
          <w:bCs w:val="0"/>
          <w:sz w:val="24"/>
          <w:szCs w:val="24"/>
          <w:lang w:val="en-US"/>
        </w:rPr>
        <w:t>time</w:t>
      </w:r>
    </w:p>
    <w:p w14:paraId="68B6BBDA" w14:textId="77777777" w:rsidR="00377015" w:rsidRPr="00FA4546" w:rsidRDefault="00377015" w:rsidP="00377015">
      <w:pPr>
        <w:rPr>
          <w:rFonts w:ascii="Libre Franklin Medium" w:hAnsi="Libre Franklin Medium" w:cs="LibreFranklin-Medium"/>
          <w:bCs/>
          <w:lang w:val="en-US"/>
        </w:rPr>
      </w:pPr>
      <w:r>
        <w:rPr>
          <w:rFonts w:ascii="Libre Franklin Medium" w:hAnsi="Libre Franklin Medium" w:cs="LibreFranklin-Medium"/>
          <w:bCs/>
          <w:lang w:val="en-US"/>
        </w:rPr>
        <w:t>Location</w:t>
      </w:r>
      <w:r w:rsidRPr="00FA4546">
        <w:rPr>
          <w:rFonts w:ascii="Libre Franklin Medium" w:hAnsi="Libre Franklin Medium" w:cs="LibreFranklin-Medium"/>
          <w:bCs/>
          <w:lang w:val="en-US"/>
        </w:rPr>
        <w:t>.</w:t>
      </w:r>
    </w:p>
    <w:p w14:paraId="45519860" w14:textId="77777777" w:rsidR="00377015" w:rsidRPr="00FA4546" w:rsidRDefault="00377015" w:rsidP="00377015">
      <w:pPr>
        <w:pStyle w:val="NAME"/>
        <w:spacing w:line="240" w:lineRule="auto"/>
        <w:ind w:left="28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Title of your event</w:t>
      </w:r>
    </w:p>
    <w:p w14:paraId="664F7037" w14:textId="77777777" w:rsidR="00377015" w:rsidRPr="00FA4546" w:rsidRDefault="00377015" w:rsidP="00377015">
      <w:pPr>
        <w:pStyle w:val="NAME"/>
        <w:spacing w:line="240" w:lineRule="auto"/>
        <w:ind w:left="283"/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</w:pP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 1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), 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 2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), 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Author/Speaker3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 xml:space="preserve"> (</w:t>
      </w:r>
      <w:r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Press</w:t>
      </w:r>
      <w:r w:rsidRPr="00FA4546">
        <w:rPr>
          <w:rFonts w:ascii="LibreFranklin-Medium" w:hAnsi="LibreFranklin-Medium" w:cs="LibreFranklin-Medium"/>
          <w:b w:val="0"/>
          <w:bCs w:val="0"/>
          <w:sz w:val="24"/>
          <w:szCs w:val="24"/>
          <w:lang w:val="en-US"/>
        </w:rPr>
        <w:t>)</w:t>
      </w:r>
    </w:p>
    <w:p w14:paraId="181BA6A8" w14:textId="77777777" w:rsidR="00FA4546" w:rsidRPr="00FA4546" w:rsidRDefault="00FA4546" w:rsidP="00FA4546">
      <w:pPr>
        <w:pStyle w:val="NAME"/>
        <w:ind w:left="283"/>
        <w:rPr>
          <w:rFonts w:ascii="LibreFranklin-Medium" w:hAnsi="LibreFranklin-Medium" w:cs="LibreFranklin-Medium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 w:rsidR="00FA4546" w:rsidRPr="00FA4546" w:rsidSect="00604A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Franklin-Bold">
    <w:panose1 w:val="00000800000000000000"/>
    <w:charset w:val="4D"/>
    <w:family w:val="auto"/>
    <w:pitch w:val="variable"/>
    <w:sig w:usb0="00000007" w:usb1="00000000" w:usb2="00000000" w:usb3="00000000" w:csb0="00000193" w:csb1="00000000"/>
  </w:font>
  <w:font w:name="Libre Franklin">
    <w:panose1 w:val="00000500000000000000"/>
    <w:charset w:val="4D"/>
    <w:family w:val="auto"/>
    <w:pitch w:val="variable"/>
    <w:sig w:usb0="00000007" w:usb1="00000000" w:usb2="00000000" w:usb3="00000000" w:csb0="00000193" w:csb1="00000000"/>
  </w:font>
  <w:font w:name="Libre Franklin SemiBold">
    <w:panose1 w:val="00000800000000000000"/>
    <w:charset w:val="4D"/>
    <w:family w:val="auto"/>
    <w:pitch w:val="variable"/>
    <w:sig w:usb0="00000007" w:usb1="00000000" w:usb2="00000000" w:usb3="00000000" w:csb0="00000193" w:csb1="00000000"/>
  </w:font>
  <w:font w:name="Libre Franklin Medium">
    <w:panose1 w:val="00000600000000000000"/>
    <w:charset w:val="4D"/>
    <w:family w:val="auto"/>
    <w:pitch w:val="variable"/>
    <w:sig w:usb0="00000007" w:usb1="00000000" w:usb2="00000000" w:usb3="00000000" w:csb0="00000193" w:csb1="00000000"/>
  </w:font>
  <w:font w:name="LibreFranklin-Medium">
    <w:panose1 w:val="00000600000000000000"/>
    <w:charset w:val="4D"/>
    <w:family w:val="auto"/>
    <w:pitch w:val="variable"/>
    <w:sig w:usb0="0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C2"/>
    <w:rsid w:val="000109CF"/>
    <w:rsid w:val="000C2038"/>
    <w:rsid w:val="00377015"/>
    <w:rsid w:val="005B4A8A"/>
    <w:rsid w:val="00604AA6"/>
    <w:rsid w:val="00A11FC2"/>
    <w:rsid w:val="00F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C091B"/>
  <w14:defaultImageDpi w14:val="32767"/>
  <w15:chartTrackingRefBased/>
  <w15:docId w15:val="{B469E640-BA8E-DD4C-8899-FFEEB1F0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9"/>
    <w:rsid w:val="00FA4546"/>
    <w:pPr>
      <w:autoSpaceDE w:val="0"/>
      <w:autoSpaceDN w:val="0"/>
      <w:adjustRightInd w:val="0"/>
      <w:spacing w:line="288" w:lineRule="auto"/>
      <w:textAlignment w:val="center"/>
    </w:pPr>
    <w:rPr>
      <w:rFonts w:ascii="LibreFranklin-Bold" w:hAnsi="LibreFranklin-Bold" w:cs="LibreFranklin-Bold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istina/Dropbox/OPEN%20ACCESS%20BOOK%20STAND/ConferencePopUp/SOAP_eventspage/EVENTSPAGE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EVENTSPAGE_TEMPLATE.dotx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Garriga Perramon</dc:creator>
  <cp:keywords/>
  <dc:description/>
  <cp:lastModifiedBy>Microsoft Office User</cp:lastModifiedBy>
  <cp:revision>2</cp:revision>
  <cp:lastPrinted>2018-10-08T11:21:00Z</cp:lastPrinted>
  <dcterms:created xsi:type="dcterms:W3CDTF">2019-08-07T09:25:00Z</dcterms:created>
  <dcterms:modified xsi:type="dcterms:W3CDTF">2019-08-07T09:25:00Z</dcterms:modified>
</cp:coreProperties>
</file>